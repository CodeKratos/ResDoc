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383" w:rsidRDefault="00211A05" w:rsidP="00965D17">
      <w:pPr>
        <w:pStyle w:val="Title"/>
        <w:rPr>
          <w:sz w:val="44"/>
        </w:rPr>
      </w:pPr>
      <w:r w:rsidRPr="00211A05">
        <w:rPr>
          <w:sz w:val="44"/>
        </w:rPr>
        <w:t>Akshay Anand Shukla</w:t>
      </w:r>
    </w:p>
    <w:p w:rsidR="00965D17" w:rsidRDefault="00211A05" w:rsidP="00965D17">
      <w:r>
        <w:t>10/84, Khalasi Line, Kanpur-208001</w:t>
      </w:r>
      <w:r w:rsidR="00965D17">
        <w:t> | </w:t>
      </w:r>
      <w:r>
        <w:t>+91-8887585695</w:t>
      </w:r>
      <w:r w:rsidR="00965D17">
        <w:t> | </w:t>
      </w:r>
      <w:r>
        <w:t>akshayanandshukla@gmail.com</w:t>
      </w:r>
    </w:p>
    <w:p w:rsidR="00965D17" w:rsidRPr="00005FAA" w:rsidRDefault="00211A05" w:rsidP="00965D17">
      <w:pPr>
        <w:pStyle w:val="Date"/>
      </w:pPr>
      <w:r>
        <w:t>26-09-2019</w:t>
      </w:r>
    </w:p>
    <w:sdt>
      <w:sdtPr>
        <w:alias w:val="Recipient Name:"/>
        <w:tag w:val="Recipient Name:"/>
        <w:id w:val="329652792"/>
        <w:placeholder>
          <w:docPart w:val="273DDF9396904C5994494D5824DEE420"/>
        </w:placeholder>
        <w:dataBinding w:prefixMappings="xmlns:ns0='http://schemas.microsoft.com/office/2006/coverPageProps' " w:xpath="/ns0:CoverPageProperties[1]/ns0:CompanyFax[1]" w:storeItemID="{55AF091B-3C7A-41E3-B477-F2FDAA23CFDA}"/>
        <w15:appearance w15:val="hidden"/>
        <w:text w:multiLine="1"/>
      </w:sdtPr>
      <w:sdtEndPr/>
      <w:sdtContent>
        <w:p w:rsidR="00965D17" w:rsidRDefault="00211A05" w:rsidP="00965D17">
          <w:pPr>
            <w:pStyle w:val="Address"/>
          </w:pPr>
          <w:r>
            <w:t>Team HR,</w:t>
          </w:r>
        </w:p>
      </w:sdtContent>
    </w:sdt>
    <w:p w:rsidR="0076387D" w:rsidRDefault="00211A05" w:rsidP="0076387D">
      <w:pPr>
        <w:pStyle w:val="Address"/>
      </w:pPr>
      <w:r>
        <w:t>KPMG India</w:t>
      </w:r>
    </w:p>
    <w:p w:rsidR="00965D17" w:rsidRDefault="00965D17" w:rsidP="00965D17">
      <w:pPr>
        <w:pStyle w:val="Salutation"/>
      </w:pPr>
      <w:r>
        <w:t xml:space="preserve">Dear </w:t>
      </w:r>
      <w:sdt>
        <w:sdtPr>
          <w:alias w:val="Recipient Name:"/>
          <w:tag w:val="Recipient Name:"/>
          <w:id w:val="1710682847"/>
          <w:placeholder>
            <w:docPart w:val="5079A17A5D684E5FBEFB13A3E8DF0F31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 w:multiLine="1"/>
        </w:sdtPr>
        <w:sdtEndPr/>
        <w:sdtContent>
          <w:r w:rsidR="00211A05">
            <w:rPr>
              <w:lang w:val="en-IN"/>
            </w:rPr>
            <w:t>Team HR,</w:t>
          </w:r>
        </w:sdtContent>
      </w:sdt>
      <w:r>
        <w:t>:</w:t>
      </w:r>
    </w:p>
    <w:p w:rsidR="00211A05" w:rsidRPr="00211A05" w:rsidRDefault="00211A05" w:rsidP="00211A05">
      <w:pPr>
        <w:shd w:val="clear" w:color="auto" w:fill="FFFFFF"/>
        <w:jc w:val="both"/>
        <w:rPr>
          <w:rFonts w:eastAsia="Times New Roman" w:cs="Arial"/>
          <w:color w:val="222222"/>
          <w:sz w:val="24"/>
          <w:szCs w:val="24"/>
          <w:lang w:val="en-IN" w:eastAsia="en-IN"/>
        </w:rPr>
      </w:pPr>
      <w:r w:rsidRPr="00211A0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</w:r>
      <w:r w:rsidRPr="00211A05">
        <w:rPr>
          <w:rFonts w:eastAsia="Times New Roman" w:cs="Arial"/>
          <w:color w:val="222222"/>
          <w:sz w:val="24"/>
          <w:szCs w:val="24"/>
          <w:lang w:val="en-IN" w:eastAsia="en-IN"/>
        </w:rPr>
        <w:t>I am writing in response to a SharePoint Developer Opening post I saw on Naukri.com.  I am an experienced SharePoint Developer with a total experience of 2.3 years.</w:t>
      </w:r>
    </w:p>
    <w:p w:rsidR="00211A05" w:rsidRPr="00211A05" w:rsidRDefault="00211A05" w:rsidP="00211A05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945"/>
        <w:jc w:val="both"/>
        <w:rPr>
          <w:rFonts w:eastAsia="Times New Roman" w:cs="Arial"/>
          <w:color w:val="222222"/>
          <w:sz w:val="24"/>
          <w:szCs w:val="24"/>
          <w:lang w:val="en-IN" w:eastAsia="en-IN"/>
        </w:rPr>
      </w:pPr>
      <w:r w:rsidRPr="00211A05">
        <w:rPr>
          <w:rFonts w:eastAsia="Times New Roman" w:cs="Arial"/>
          <w:color w:val="222222"/>
          <w:sz w:val="24"/>
          <w:szCs w:val="24"/>
          <w:lang w:val="en-IN" w:eastAsia="en-IN"/>
        </w:rPr>
        <w:t>I have developed and deployed 7 SharePoint projects of various natures successfully.</w:t>
      </w:r>
    </w:p>
    <w:p w:rsidR="00211A05" w:rsidRPr="00211A05" w:rsidRDefault="00211A05" w:rsidP="00211A05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945"/>
        <w:jc w:val="both"/>
        <w:rPr>
          <w:rFonts w:eastAsia="Times New Roman" w:cs="Arial"/>
          <w:color w:val="222222"/>
          <w:sz w:val="24"/>
          <w:szCs w:val="24"/>
          <w:lang w:val="en-IN" w:eastAsia="en-IN"/>
        </w:rPr>
      </w:pPr>
      <w:r w:rsidRPr="00211A05">
        <w:rPr>
          <w:rFonts w:eastAsia="Times New Roman" w:cs="Arial"/>
          <w:color w:val="222222"/>
          <w:sz w:val="24"/>
          <w:szCs w:val="24"/>
          <w:lang w:val="en-IN" w:eastAsia="en-IN"/>
        </w:rPr>
        <w:t>I have worked on .net solution and Business Intelligence Reports integrated with SPO architecture.</w:t>
      </w:r>
      <w:bookmarkStart w:id="0" w:name="_GoBack"/>
      <w:bookmarkEnd w:id="0"/>
    </w:p>
    <w:p w:rsidR="00211A05" w:rsidRPr="00211A05" w:rsidRDefault="00211A05" w:rsidP="00211A05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945"/>
        <w:jc w:val="both"/>
        <w:rPr>
          <w:rFonts w:eastAsia="Times New Roman" w:cs="Arial"/>
          <w:color w:val="222222"/>
          <w:sz w:val="24"/>
          <w:szCs w:val="24"/>
          <w:lang w:val="en-IN" w:eastAsia="en-IN"/>
        </w:rPr>
      </w:pPr>
      <w:r w:rsidRPr="00211A05">
        <w:rPr>
          <w:rFonts w:eastAsia="Times New Roman" w:cs="Arial"/>
          <w:color w:val="222222"/>
          <w:sz w:val="24"/>
          <w:szCs w:val="24"/>
          <w:lang w:val="en-IN" w:eastAsia="en-IN"/>
        </w:rPr>
        <w:t>I have directly communicated with the non-technical users as well as external vendors and finished projects without manager's monitoring.</w:t>
      </w:r>
    </w:p>
    <w:p w:rsidR="00211A05" w:rsidRPr="00211A05" w:rsidRDefault="00211A05" w:rsidP="00211A05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945"/>
        <w:jc w:val="both"/>
        <w:rPr>
          <w:rFonts w:eastAsia="Times New Roman" w:cs="Arial"/>
          <w:color w:val="222222"/>
          <w:sz w:val="24"/>
          <w:szCs w:val="24"/>
          <w:lang w:val="en-IN" w:eastAsia="en-IN"/>
        </w:rPr>
      </w:pPr>
      <w:r w:rsidRPr="00211A05">
        <w:rPr>
          <w:rFonts w:eastAsia="Times New Roman" w:cs="Arial"/>
          <w:color w:val="222222"/>
          <w:sz w:val="24"/>
          <w:szCs w:val="24"/>
          <w:lang w:val="en-IN" w:eastAsia="en-IN"/>
        </w:rPr>
        <w:t>I have hand-on experience on all (old as well new) the tools of SharePoint Ecosystem.</w:t>
      </w:r>
    </w:p>
    <w:p w:rsidR="00965D17" w:rsidRPr="00211A05" w:rsidRDefault="00211A05" w:rsidP="00211A05">
      <w:pPr>
        <w:jc w:val="both"/>
      </w:pPr>
      <w:r w:rsidRPr="00211A05">
        <w:rPr>
          <w:rFonts w:eastAsia="Times New Roman" w:cs="Arial"/>
          <w:color w:val="222222"/>
          <w:sz w:val="24"/>
          <w:szCs w:val="24"/>
          <w:shd w:val="clear" w:color="auto" w:fill="FFFFFF"/>
          <w:lang w:val="en-IN" w:eastAsia="en-IN"/>
        </w:rPr>
        <w:t>I have an excellent command on multiple programming languages, tools, and technologies. I am an effective communicator with excellent interpersonal skills. I admire KPMG's status in the industry and do aspire to work for it. This role is a perfect match for my profile and considering my skill-set and knowledge of technology as well as the ability to come up with original and authentic solutions</w:t>
      </w:r>
      <w:r>
        <w:rPr>
          <w:rFonts w:eastAsia="Times New Roman" w:cs="Arial"/>
          <w:color w:val="222222"/>
          <w:sz w:val="24"/>
          <w:szCs w:val="24"/>
          <w:shd w:val="clear" w:color="auto" w:fill="FFFFFF"/>
          <w:lang w:val="en-IN" w:eastAsia="en-IN"/>
        </w:rPr>
        <w:t xml:space="preserve"> within deadlines</w:t>
      </w:r>
      <w:r w:rsidRPr="00211A05">
        <w:rPr>
          <w:rFonts w:eastAsia="Times New Roman" w:cs="Arial"/>
          <w:color w:val="222222"/>
          <w:sz w:val="24"/>
          <w:szCs w:val="24"/>
          <w:shd w:val="clear" w:color="auto" w:fill="FFFFFF"/>
          <w:lang w:val="en-IN" w:eastAsia="en-IN"/>
        </w:rPr>
        <w:t xml:space="preserve">, I will be a great asset to </w:t>
      </w:r>
      <w:r w:rsidR="00103163">
        <w:rPr>
          <w:rFonts w:eastAsia="Times New Roman" w:cs="Arial"/>
          <w:color w:val="222222"/>
          <w:sz w:val="24"/>
          <w:szCs w:val="24"/>
          <w:shd w:val="clear" w:color="auto" w:fill="FFFFFF"/>
          <w:lang w:val="en-IN" w:eastAsia="en-IN"/>
        </w:rPr>
        <w:t>KPMG’s dynamic and talented software teams</w:t>
      </w:r>
      <w:r w:rsidRPr="00211A05">
        <w:rPr>
          <w:rFonts w:eastAsia="Times New Roman" w:cs="Arial"/>
          <w:color w:val="222222"/>
          <w:sz w:val="24"/>
          <w:szCs w:val="24"/>
          <w:shd w:val="clear" w:color="auto" w:fill="FFFFFF"/>
          <w:lang w:val="en-IN" w:eastAsia="en-IN"/>
        </w:rPr>
        <w:t>.</w:t>
      </w:r>
      <w:r w:rsidRPr="00211A05">
        <w:rPr>
          <w:rFonts w:eastAsia="Times New Roman" w:cs="Arial"/>
          <w:color w:val="222222"/>
          <w:sz w:val="24"/>
          <w:szCs w:val="24"/>
          <w:lang w:val="en-IN" w:eastAsia="en-IN"/>
        </w:rPr>
        <w:br/>
      </w:r>
      <w:r w:rsidRPr="00211A05">
        <w:rPr>
          <w:rFonts w:eastAsia="Times New Roman" w:cs="Arial"/>
          <w:color w:val="222222"/>
          <w:sz w:val="24"/>
          <w:szCs w:val="24"/>
          <w:lang w:val="en-IN" w:eastAsia="en-IN"/>
        </w:rPr>
        <w:br/>
      </w:r>
      <w:r w:rsidRPr="00211A05">
        <w:rPr>
          <w:rFonts w:eastAsia="Times New Roman" w:cs="Arial"/>
          <w:color w:val="222222"/>
          <w:sz w:val="24"/>
          <w:szCs w:val="24"/>
          <w:shd w:val="clear" w:color="auto" w:fill="FFFFFF"/>
          <w:lang w:val="en-IN" w:eastAsia="en-IN"/>
        </w:rPr>
        <w:t>Thank you for your time.</w:t>
      </w:r>
    </w:p>
    <w:p w:rsidR="00211A05" w:rsidRDefault="0054459A" w:rsidP="00211A05">
      <w:pPr>
        <w:pStyle w:val="Closing"/>
      </w:pPr>
      <w:sdt>
        <w:sdtPr>
          <w:alias w:val="Sincerely:"/>
          <w:tag w:val="Sincerely:"/>
          <w:id w:val="-1406294513"/>
          <w:placeholder>
            <w:docPart w:val="4DFAD224E5034CD2A0E308A3EB7E66CD"/>
          </w:placeholder>
          <w:temporary/>
          <w:showingPlcHdr/>
          <w15:appearance w15:val="hidden"/>
        </w:sdtPr>
        <w:sdtEndPr/>
        <w:sdtContent>
          <w:r w:rsidR="000D5AB1">
            <w:t>Sincerely</w:t>
          </w:r>
        </w:sdtContent>
      </w:sdt>
      <w:r w:rsidR="00965D17">
        <w:t>,</w:t>
      </w:r>
    </w:p>
    <w:p w:rsidR="00302A2C" w:rsidRPr="00302A2C" w:rsidRDefault="0054459A" w:rsidP="00211A05">
      <w:pPr>
        <w:pStyle w:val="Closing"/>
      </w:pPr>
      <w:sdt>
        <w:sdtPr>
          <w:alias w:val="Your Name:"/>
          <w:tag w:val="Your Name:"/>
          <w:id w:val="-80522426"/>
          <w:placeholder>
            <w:docPart w:val="EE37691C916F40E8BA890819C69FFDD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r w:rsidR="00211A05">
            <w:rPr>
              <w:lang w:val="en-IN"/>
            </w:rPr>
            <w:t>Akshay Anand Shukla</w:t>
          </w:r>
        </w:sdtContent>
      </w:sdt>
    </w:p>
    <w:sectPr w:rsidR="00302A2C" w:rsidRPr="00302A2C" w:rsidSect="00673C35">
      <w:footerReference w:type="default" r:id="rId8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59A" w:rsidRDefault="0054459A">
      <w:pPr>
        <w:spacing w:after="0"/>
      </w:pPr>
      <w:r>
        <w:separator/>
      </w:r>
    </w:p>
  </w:endnote>
  <w:endnote w:type="continuationSeparator" w:id="0">
    <w:p w:rsidR="0054459A" w:rsidRDefault="005445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387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59A" w:rsidRDefault="0054459A">
      <w:pPr>
        <w:spacing w:after="0"/>
      </w:pPr>
      <w:r>
        <w:separator/>
      </w:r>
    </w:p>
  </w:footnote>
  <w:footnote w:type="continuationSeparator" w:id="0">
    <w:p w:rsidR="0054459A" w:rsidRDefault="0054459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A807A8E"/>
    <w:multiLevelType w:val="multilevel"/>
    <w:tmpl w:val="D32A8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3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A05"/>
    <w:rsid w:val="000D5AB1"/>
    <w:rsid w:val="00103163"/>
    <w:rsid w:val="002045EB"/>
    <w:rsid w:val="00211A05"/>
    <w:rsid w:val="00293B83"/>
    <w:rsid w:val="00302A2C"/>
    <w:rsid w:val="00381669"/>
    <w:rsid w:val="0052105A"/>
    <w:rsid w:val="0054459A"/>
    <w:rsid w:val="00673C35"/>
    <w:rsid w:val="006A3CE7"/>
    <w:rsid w:val="0076387D"/>
    <w:rsid w:val="008F15C5"/>
    <w:rsid w:val="00965D17"/>
    <w:rsid w:val="00A27383"/>
    <w:rsid w:val="00A736B0"/>
    <w:rsid w:val="00C83E3C"/>
    <w:rsid w:val="00D02A74"/>
    <w:rsid w:val="00D905F1"/>
    <w:rsid w:val="00DF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5A491"/>
  <w15:chartTrackingRefBased/>
  <w15:docId w15:val="{5277F2E9-68C3-4C0A-94C4-3DD91FF7F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6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shay.shukla\AppData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73DDF9396904C5994494D5824DEE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B3B297-F6BB-4BCD-AB38-518F12C13991}"/>
      </w:docPartPr>
      <w:docPartBody>
        <w:p w:rsidR="00000000" w:rsidRDefault="005016D9">
          <w:pPr>
            <w:pStyle w:val="273DDF9396904C5994494D5824DEE420"/>
          </w:pPr>
          <w:r>
            <w:t>Recipient Name</w:t>
          </w:r>
        </w:p>
      </w:docPartBody>
    </w:docPart>
    <w:docPart>
      <w:docPartPr>
        <w:name w:val="5079A17A5D684E5FBEFB13A3E8DF0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7DE1E-FD7B-43C1-BDD8-AE364F96703C}"/>
      </w:docPartPr>
      <w:docPartBody>
        <w:p w:rsidR="00000000" w:rsidRDefault="005016D9">
          <w:pPr>
            <w:pStyle w:val="5079A17A5D684E5FBEFB13A3E8DF0F31"/>
          </w:pPr>
          <w:r>
            <w:t>Recipient Name</w:t>
          </w:r>
        </w:p>
      </w:docPartBody>
    </w:docPart>
    <w:docPart>
      <w:docPartPr>
        <w:name w:val="4DFAD224E5034CD2A0E308A3EB7E6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CCD26-1A78-411F-AF24-EFBF012A303A}"/>
      </w:docPartPr>
      <w:docPartBody>
        <w:p w:rsidR="00000000" w:rsidRDefault="005016D9">
          <w:pPr>
            <w:pStyle w:val="4DFAD224E5034CD2A0E308A3EB7E66CD"/>
          </w:pPr>
          <w:r>
            <w:t>Sincerely</w:t>
          </w:r>
        </w:p>
      </w:docPartBody>
    </w:docPart>
    <w:docPart>
      <w:docPartPr>
        <w:name w:val="EE37691C916F40E8BA890819C69FF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FB1F4-FD01-447D-82F3-E0B53762FC33}"/>
      </w:docPartPr>
      <w:docPartBody>
        <w:p w:rsidR="00000000" w:rsidRDefault="005016D9">
          <w:pPr>
            <w:pStyle w:val="EE37691C916F40E8BA890819C69FFDD3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6D9"/>
    <w:rsid w:val="0050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39708DE0324D3B9146AD455F15592C">
    <w:name w:val="B839708DE0324D3B9146AD455F15592C"/>
  </w:style>
  <w:style w:type="paragraph" w:customStyle="1" w:styleId="5C79F2B1CA1C41AE86BB37C19F3F5653">
    <w:name w:val="5C79F2B1CA1C41AE86BB37C19F3F5653"/>
  </w:style>
  <w:style w:type="paragraph" w:customStyle="1" w:styleId="6CAF1AB759A44765A11D825FA2BE85A9">
    <w:name w:val="6CAF1AB759A44765A11D825FA2BE85A9"/>
  </w:style>
  <w:style w:type="paragraph" w:customStyle="1" w:styleId="C76E77FC77764D8AA52EF39F67E42DB4">
    <w:name w:val="C76E77FC77764D8AA52EF39F67E42DB4"/>
  </w:style>
  <w:style w:type="paragraph" w:customStyle="1" w:styleId="D63CCC3C84D0437B95307A56BEA6EB9E">
    <w:name w:val="D63CCC3C84D0437B95307A56BEA6EB9E"/>
  </w:style>
  <w:style w:type="paragraph" w:customStyle="1" w:styleId="273DDF9396904C5994494D5824DEE420">
    <w:name w:val="273DDF9396904C5994494D5824DEE420"/>
  </w:style>
  <w:style w:type="paragraph" w:customStyle="1" w:styleId="001581CE5658462E9BF669B89BAEF67E">
    <w:name w:val="001581CE5658462E9BF669B89BAEF67E"/>
  </w:style>
  <w:style w:type="paragraph" w:customStyle="1" w:styleId="CC1D300D8D604E219C6A9304DC4CC841">
    <w:name w:val="CC1D300D8D604E219C6A9304DC4CC841"/>
  </w:style>
  <w:style w:type="paragraph" w:customStyle="1" w:styleId="5BB6C32A1D63489D83C5A9EF35843ABA">
    <w:name w:val="5BB6C32A1D63489D83C5A9EF35843ABA"/>
  </w:style>
  <w:style w:type="paragraph" w:customStyle="1" w:styleId="5079A17A5D684E5FBEFB13A3E8DF0F31">
    <w:name w:val="5079A17A5D684E5FBEFB13A3E8DF0F31"/>
  </w:style>
  <w:style w:type="paragraph" w:customStyle="1" w:styleId="BF11106093F841BE93A0F35CB224A33B">
    <w:name w:val="BF11106093F841BE93A0F35CB224A33B"/>
  </w:style>
  <w:style w:type="paragraph" w:customStyle="1" w:styleId="4DFAD224E5034CD2A0E308A3EB7E66CD">
    <w:name w:val="4DFAD224E5034CD2A0E308A3EB7E66CD"/>
  </w:style>
  <w:style w:type="paragraph" w:customStyle="1" w:styleId="EE37691C916F40E8BA890819C69FFDD3">
    <w:name w:val="EE37691C916F40E8BA890819C69FFD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Team HR,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</Template>
  <TotalTime>11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Akshay Anand Shukla</dc:creator>
  <cp:keywords/>
  <dc:description/>
  <cp:lastModifiedBy>Akshay Shukla</cp:lastModifiedBy>
  <cp:revision>2</cp:revision>
  <dcterms:created xsi:type="dcterms:W3CDTF">2019-09-26T03:45:00Z</dcterms:created>
  <dcterms:modified xsi:type="dcterms:W3CDTF">2019-09-26T03:56:00Z</dcterms:modified>
</cp:coreProperties>
</file>