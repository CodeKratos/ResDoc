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0BB1A" w14:textId="354E898E" w:rsidR="00A27383" w:rsidRDefault="00DE015C" w:rsidP="00965D17">
      <w:pPr>
        <w:pStyle w:val="Title"/>
      </w:pPr>
      <w:r>
        <w:t>Akshay Anand Shukla</w:t>
      </w:r>
    </w:p>
    <w:p w14:paraId="5B66C343" w14:textId="496A3376" w:rsidR="00965D17" w:rsidRDefault="00DE015C" w:rsidP="00965D17">
      <w:r>
        <w:t xml:space="preserve">10/84, </w:t>
      </w:r>
      <w:proofErr w:type="spellStart"/>
      <w:r>
        <w:t>Khalasi</w:t>
      </w:r>
      <w:proofErr w:type="spellEnd"/>
      <w:r>
        <w:t xml:space="preserve"> Line, Kanpur, 208001</w:t>
      </w:r>
      <w:r w:rsidR="00965D17">
        <w:t> | </w:t>
      </w:r>
      <w:r>
        <w:t>+91-887585695</w:t>
      </w:r>
      <w:r w:rsidR="00965D17">
        <w:t> | </w:t>
      </w:r>
      <w:r>
        <w:t>akshayanandshukla@gamil.com</w:t>
      </w:r>
    </w:p>
    <w:p w14:paraId="105DD3FC" w14:textId="531D3085" w:rsidR="00965D17" w:rsidRPr="00005FAA" w:rsidRDefault="00DE015C" w:rsidP="00965D17">
      <w:pPr>
        <w:pStyle w:val="Date"/>
      </w:pPr>
      <w:r>
        <w:t>06-03-2020</w:t>
      </w:r>
    </w:p>
    <w:sdt>
      <w:sdtPr>
        <w:alias w:val="Recipient Name:"/>
        <w:tag w:val="Recipient Name:"/>
        <w:id w:val="329652792"/>
        <w:placeholder>
          <w:docPart w:val="C303F7E7C5394111A96BB2CEC0C4589E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04FA63CE" w14:textId="2A0BF4DD" w:rsidR="0076387D" w:rsidRDefault="000815CD" w:rsidP="0076387D">
          <w:pPr>
            <w:pStyle w:val="Address"/>
          </w:pPr>
          <w:proofErr w:type="spellStart"/>
          <w:r>
            <w:t>Ritu</w:t>
          </w:r>
          <w:proofErr w:type="spellEnd"/>
          <w:r>
            <w:t xml:space="preserve"> Bajaj,</w:t>
          </w:r>
          <w:r>
            <w:br/>
            <w:t>H.R. Manager,</w:t>
          </w:r>
        </w:p>
      </w:sdtContent>
    </w:sdt>
    <w:p w14:paraId="14D3869E" w14:textId="76BBC467" w:rsidR="0076387D" w:rsidRDefault="00DE015C" w:rsidP="0076387D">
      <w:pPr>
        <w:pStyle w:val="Address"/>
      </w:pPr>
      <w:r>
        <w:t>Adidas</w:t>
      </w:r>
      <w:r w:rsidR="000815CD">
        <w:t>, Ind</w:t>
      </w:r>
      <w:bookmarkStart w:id="0" w:name="_GoBack"/>
      <w:bookmarkEnd w:id="0"/>
      <w:r w:rsidR="000815CD">
        <w:t>ia Market.</w:t>
      </w:r>
    </w:p>
    <w:p w14:paraId="5D14889F" w14:textId="1B1CC410" w:rsidR="00965D17" w:rsidRDefault="00965D17" w:rsidP="00965D17">
      <w:pPr>
        <w:pStyle w:val="Salutation"/>
      </w:pPr>
      <w:r>
        <w:t>Dear</w:t>
      </w:r>
      <w:r w:rsidR="000815CD">
        <w:t xml:space="preserve"> </w:t>
      </w:r>
      <w:proofErr w:type="spellStart"/>
      <w:r w:rsidR="000815CD">
        <w:t>Ritu</w:t>
      </w:r>
      <w:proofErr w:type="spellEnd"/>
      <w:r w:rsidR="000815CD">
        <w:t xml:space="preserve"> Ma’am, </w:t>
      </w:r>
    </w:p>
    <w:p w14:paraId="2A45E6A8" w14:textId="77777777" w:rsidR="00DE015C" w:rsidRDefault="00DE015C" w:rsidP="00DE015C">
      <w:r>
        <w:t>I am writing this letter to express my interest in the Software Developer position in Adidas, Gurgaon, as advertised on LinkedIn. I read the job description and it matches my professional experience and interests.</w:t>
      </w:r>
    </w:p>
    <w:p w14:paraId="74076B82" w14:textId="0A05F5DF" w:rsidR="00965D17" w:rsidRDefault="00DE015C" w:rsidP="00DE015C">
      <w:r>
        <w:t>I am a Software Developer with 2 years of hands on experience in multiple tools and technologies. I these two years I have collected some very valuable experience in programming, testing, designing, documentation and deploying applications</w:t>
      </w:r>
      <w:r w:rsidR="000E3D3A">
        <w:t xml:space="preserve"> which will be required for the current opening</w:t>
      </w:r>
      <w:r>
        <w:t xml:space="preserve">. Apart </w:t>
      </w:r>
      <w:proofErr w:type="spellStart"/>
      <w:r>
        <w:t>form</w:t>
      </w:r>
      <w:proofErr w:type="spellEnd"/>
      <w:r>
        <w:t xml:space="preserve"> that I have worked directly with </w:t>
      </w:r>
      <w:r w:rsidR="000E3D3A">
        <w:t>end-</w:t>
      </w:r>
      <w:r>
        <w:t xml:space="preserve">users </w:t>
      </w:r>
      <w:r w:rsidR="00DD2EC0">
        <w:t>for software requirement gathering</w:t>
      </w:r>
      <w:r w:rsidR="000E3D3A">
        <w:t>,</w:t>
      </w:r>
      <w:r w:rsidR="00DD2EC0">
        <w:t xml:space="preserve"> user handover</w:t>
      </w:r>
      <w:r w:rsidR="000E3D3A">
        <w:t xml:space="preserve"> and trained </w:t>
      </w:r>
      <w:r w:rsidR="00450CEF">
        <w:t>newcomers</w:t>
      </w:r>
      <w:r w:rsidR="000E3D3A">
        <w:t xml:space="preserve"> under me for the same roles</w:t>
      </w:r>
      <w:r w:rsidR="00DD2EC0">
        <w:t>.</w:t>
      </w:r>
    </w:p>
    <w:p w14:paraId="2A281942" w14:textId="7F4BE1F0" w:rsidR="00DD2EC0" w:rsidRDefault="00DD2EC0" w:rsidP="00DE015C">
      <w:r>
        <w:t>I share deep passion for sports and Adidas. I strongly believe in the ‘Impossible is Nothing’ company ideology and will prove to be a very strong asset for the company.</w:t>
      </w:r>
    </w:p>
    <w:p w14:paraId="463ACFA1" w14:textId="13A41B1A" w:rsidR="00DD2EC0" w:rsidRDefault="00DD2EC0" w:rsidP="00DE015C">
      <w:r>
        <w:t>I am also open for matching positions also for the Adidas.</w:t>
      </w:r>
    </w:p>
    <w:p w14:paraId="69E36E96" w14:textId="77777777" w:rsidR="00AC53AE" w:rsidRDefault="00760231" w:rsidP="00AC53AE">
      <w:pPr>
        <w:pStyle w:val="Closing"/>
      </w:pPr>
      <w:sdt>
        <w:sdtPr>
          <w:alias w:val="Sincerely:"/>
          <w:tag w:val="Sincerely:"/>
          <w:id w:val="-1406294513"/>
          <w:placeholder>
            <w:docPart w:val="91EAA42CB2D340C79F0653F7E1B184EB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p w14:paraId="46566F6C" w14:textId="5E8B0E62" w:rsidR="000815CD" w:rsidRPr="000815CD" w:rsidRDefault="00760231" w:rsidP="000815CD">
      <w:pPr>
        <w:pStyle w:val="Closing"/>
      </w:pPr>
      <w:sdt>
        <w:sdtPr>
          <w:alias w:val="Your Name:"/>
          <w:tag w:val="Your Name:"/>
          <w:id w:val="-80522426"/>
          <w:placeholder>
            <w:docPart w:val="F6CB4469B2604156833FF5BA79F08C4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DE015C">
            <w:t>Akshay Shukla</w:t>
          </w:r>
        </w:sdtContent>
      </w:sdt>
    </w:p>
    <w:sectPr w:rsidR="000815CD" w:rsidRPr="000815CD" w:rsidSect="00673C35">
      <w:footerReference w:type="default" r:id="rId11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C85B5" w14:textId="77777777" w:rsidR="00760231" w:rsidRDefault="00760231">
      <w:pPr>
        <w:spacing w:after="0"/>
      </w:pPr>
      <w:r>
        <w:separator/>
      </w:r>
    </w:p>
  </w:endnote>
  <w:endnote w:type="continuationSeparator" w:id="0">
    <w:p w14:paraId="649C1130" w14:textId="77777777" w:rsidR="00760231" w:rsidRDefault="007602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9A85C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9C924" w14:textId="77777777" w:rsidR="00760231" w:rsidRDefault="00760231">
      <w:pPr>
        <w:spacing w:after="0"/>
      </w:pPr>
      <w:r>
        <w:separator/>
      </w:r>
    </w:p>
  </w:footnote>
  <w:footnote w:type="continuationSeparator" w:id="0">
    <w:p w14:paraId="7BE21FF7" w14:textId="77777777" w:rsidR="00760231" w:rsidRDefault="007602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5C"/>
    <w:rsid w:val="000815CD"/>
    <w:rsid w:val="000D5AB1"/>
    <w:rsid w:val="000E3D3A"/>
    <w:rsid w:val="00113317"/>
    <w:rsid w:val="002045EB"/>
    <w:rsid w:val="00293B83"/>
    <w:rsid w:val="00302A2C"/>
    <w:rsid w:val="00381669"/>
    <w:rsid w:val="00450CEF"/>
    <w:rsid w:val="0052105A"/>
    <w:rsid w:val="00673C35"/>
    <w:rsid w:val="006A3CE7"/>
    <w:rsid w:val="00760231"/>
    <w:rsid w:val="0076387D"/>
    <w:rsid w:val="008F15C5"/>
    <w:rsid w:val="00965D17"/>
    <w:rsid w:val="00A27383"/>
    <w:rsid w:val="00A736B0"/>
    <w:rsid w:val="00AC53AE"/>
    <w:rsid w:val="00B04462"/>
    <w:rsid w:val="00C83E3C"/>
    <w:rsid w:val="00D02A74"/>
    <w:rsid w:val="00D905F1"/>
    <w:rsid w:val="00DD2EC0"/>
    <w:rsid w:val="00DE015C"/>
    <w:rsid w:val="00DF1365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04FD"/>
  <w15:chartTrackingRefBased/>
  <w15:docId w15:val="{710157C7-9D3B-4E96-BB09-D5B1E6C9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y.shukla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03F7E7C5394111A96BB2CEC0C45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85C2-A835-4668-AD99-95DCB2C78C97}"/>
      </w:docPartPr>
      <w:docPartBody>
        <w:p w:rsidR="008C3CFA" w:rsidRDefault="00CC7676">
          <w:pPr>
            <w:pStyle w:val="C303F7E7C5394111A96BB2CEC0C4589E"/>
          </w:pPr>
          <w:r>
            <w:t>Recipient Name</w:t>
          </w:r>
        </w:p>
      </w:docPartBody>
    </w:docPart>
    <w:docPart>
      <w:docPartPr>
        <w:name w:val="91EAA42CB2D340C79F0653F7E1B18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6A493-163A-4D04-9056-8A913845C11A}"/>
      </w:docPartPr>
      <w:docPartBody>
        <w:p w:rsidR="008C3CFA" w:rsidRDefault="00CC7676">
          <w:pPr>
            <w:pStyle w:val="91EAA42CB2D340C79F0653F7E1B184EB"/>
          </w:pPr>
          <w:r>
            <w:t>Sincerely</w:t>
          </w:r>
        </w:p>
      </w:docPartBody>
    </w:docPart>
    <w:docPart>
      <w:docPartPr>
        <w:name w:val="F6CB4469B2604156833FF5BA79F08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E81BD-AC66-4775-9528-F2024D32FD39}"/>
      </w:docPartPr>
      <w:docPartBody>
        <w:p w:rsidR="008C3CFA" w:rsidRDefault="00CC7676">
          <w:pPr>
            <w:pStyle w:val="F6CB4469B2604156833FF5BA79F08C4D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76"/>
    <w:rsid w:val="004B5672"/>
    <w:rsid w:val="008C3CFA"/>
    <w:rsid w:val="00CC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C6C9B925E74E15B1175B87DA6A5E9B">
    <w:name w:val="38C6C9B925E74E15B1175B87DA6A5E9B"/>
  </w:style>
  <w:style w:type="paragraph" w:customStyle="1" w:styleId="DC56C08994EB46EBA085052BB2D62E3D">
    <w:name w:val="DC56C08994EB46EBA085052BB2D62E3D"/>
  </w:style>
  <w:style w:type="paragraph" w:customStyle="1" w:styleId="E037FBD9FA7C4CF6A91E02DFC4C85EF3">
    <w:name w:val="E037FBD9FA7C4CF6A91E02DFC4C85EF3"/>
  </w:style>
  <w:style w:type="paragraph" w:customStyle="1" w:styleId="5A1EE2BB4FBE4D35A4DB709E2B371A63">
    <w:name w:val="5A1EE2BB4FBE4D35A4DB709E2B371A63"/>
  </w:style>
  <w:style w:type="paragraph" w:customStyle="1" w:styleId="A656BED4126344B1AC6A66ABE70C9E3C">
    <w:name w:val="A656BED4126344B1AC6A66ABE70C9E3C"/>
  </w:style>
  <w:style w:type="paragraph" w:customStyle="1" w:styleId="C303F7E7C5394111A96BB2CEC0C4589E">
    <w:name w:val="C303F7E7C5394111A96BB2CEC0C4589E"/>
  </w:style>
  <w:style w:type="paragraph" w:customStyle="1" w:styleId="CF0491A8600E423BBF8331766FBA6EB2">
    <w:name w:val="CF0491A8600E423BBF8331766FBA6EB2"/>
  </w:style>
  <w:style w:type="paragraph" w:customStyle="1" w:styleId="251D6B088C804E028045080D705C2DD5">
    <w:name w:val="251D6B088C804E028045080D705C2DD5"/>
  </w:style>
  <w:style w:type="paragraph" w:customStyle="1" w:styleId="B5C2FD31869E44808E2964DF49EA7F0E">
    <w:name w:val="B5C2FD31869E44808E2964DF49EA7F0E"/>
  </w:style>
  <w:style w:type="paragraph" w:customStyle="1" w:styleId="EA50DEEA7D8C4F12B6ABFB07F2BC7E96">
    <w:name w:val="EA50DEEA7D8C4F12B6ABFB07F2BC7E96"/>
  </w:style>
  <w:style w:type="paragraph" w:customStyle="1" w:styleId="B8D0A44C920B404FBE186CB1C91A2D76">
    <w:name w:val="B8D0A44C920B404FBE186CB1C91A2D76"/>
  </w:style>
  <w:style w:type="paragraph" w:customStyle="1" w:styleId="91EAA42CB2D340C79F0653F7E1B184EB">
    <w:name w:val="91EAA42CB2D340C79F0653F7E1B184EB"/>
  </w:style>
  <w:style w:type="paragraph" w:customStyle="1" w:styleId="F6CB4469B2604156833FF5BA79F08C4D">
    <w:name w:val="F6CB4469B2604156833FF5BA79F08C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Ritu Bajaj,
H.R. Manager,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52009A70F3D40B8A5DE668398F208" ma:contentTypeVersion="12" ma:contentTypeDescription="Create a new document." ma:contentTypeScope="" ma:versionID="51b2593c4525991966fe40bfa8a495ea">
  <xsd:schema xmlns:xsd="http://www.w3.org/2001/XMLSchema" xmlns:xs="http://www.w3.org/2001/XMLSchema" xmlns:p="http://schemas.microsoft.com/office/2006/metadata/properties" xmlns:ns3="50090f91-f1c9-4ea7-a4d7-e860e04e0b4c" xmlns:ns4="c6eba9da-9b0f-46fb-b51d-da1a1b850d16" targetNamespace="http://schemas.microsoft.com/office/2006/metadata/properties" ma:root="true" ma:fieldsID="f5e43511a4e35f0300ca9d7ca5d40499" ns3:_="" ns4:_="">
    <xsd:import namespace="50090f91-f1c9-4ea7-a4d7-e860e04e0b4c"/>
    <xsd:import namespace="c6eba9da-9b0f-46fb-b51d-da1a1b850d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0f91-f1c9-4ea7-a4d7-e860e04e0b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a9da-9b0f-46fb-b51d-da1a1b850d1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63C12A-E89A-4605-AB18-33F1BA2C6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1181B6-EA91-4C00-BE99-34A245BBFA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A9BE82-563F-4597-A2E0-45CAD2E72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90f91-f1c9-4ea7-a4d7-e860e04e0b4c"/>
    <ds:schemaRef ds:uri="c6eba9da-9b0f-46fb-b51d-da1a1b850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18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Akshay Shukla</dc:creator>
  <cp:keywords/>
  <dc:description/>
  <cp:lastModifiedBy>Akshay Shukla</cp:lastModifiedBy>
  <cp:revision>4</cp:revision>
  <dcterms:created xsi:type="dcterms:W3CDTF">2020-03-06T08:37:00Z</dcterms:created>
  <dcterms:modified xsi:type="dcterms:W3CDTF">2020-03-06T08:57:00Z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0x010100E5D52009A70F3D40B8A5DE668398F208</vt:lpwstr>
  </property>
</Properties>
</file>